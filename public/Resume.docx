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E09C" w14:textId="77777777" w:rsidR="006A3318" w:rsidRPr="00EA3DFE" w:rsidRDefault="006A3318" w:rsidP="006A3318">
      <w:pPr>
        <w:pStyle w:val="Title"/>
        <w:rPr>
          <w:sz w:val="44"/>
          <w:szCs w:val="40"/>
        </w:rPr>
      </w:pPr>
      <w:r w:rsidRPr="00EA3DFE">
        <w:rPr>
          <w:sz w:val="44"/>
          <w:szCs w:val="40"/>
        </w:rPr>
        <w:t>Kai Devrim</w:t>
      </w:r>
      <w:r w:rsidRPr="00EA3DFE">
        <w:rPr>
          <w:sz w:val="44"/>
          <w:szCs w:val="40"/>
        </w:rPr>
        <w:br/>
        <w:t>McCormick</w:t>
      </w:r>
    </w:p>
    <w:p w14:paraId="1187B351" w14:textId="77777777" w:rsidR="006A3318" w:rsidRDefault="006A3318" w:rsidP="006A3318"/>
    <w:p w14:paraId="1DF6DA9B" w14:textId="19E3A9B3" w:rsidR="006A3318" w:rsidRPr="00B63992" w:rsidRDefault="006A3318" w:rsidP="006A3318">
      <w:pPr>
        <w:spacing w:after="0"/>
        <w:jc w:val="right"/>
        <w:rPr>
          <w:sz w:val="18"/>
          <w:szCs w:val="18"/>
        </w:rPr>
      </w:pPr>
      <w:r w:rsidRPr="00B63992">
        <w:rPr>
          <w:sz w:val="18"/>
          <w:szCs w:val="18"/>
        </w:rPr>
        <w:t xml:space="preserve">San Jose, CA </w:t>
      </w:r>
      <w:r w:rsidRPr="00B63992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7BF5BC7" wp14:editId="0330CB8C">
                <wp:extent cx="118872" cy="118872"/>
                <wp:effectExtent l="0" t="0" r="0" b="0"/>
                <wp:docPr id="8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0F63D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22D3E48" w14:textId="714D63A0" w:rsidR="006A3318" w:rsidRPr="00B63992" w:rsidRDefault="006A3318" w:rsidP="006A3318">
      <w:pPr>
        <w:spacing w:after="0"/>
        <w:jc w:val="right"/>
        <w:rPr>
          <w:sz w:val="20"/>
          <w:szCs w:val="20"/>
        </w:rPr>
      </w:pPr>
      <w:r w:rsidRPr="00B63992">
        <w:rPr>
          <w:sz w:val="20"/>
          <w:szCs w:val="20"/>
        </w:rPr>
        <w:t xml:space="preserve">669-282-7655 </w:t>
      </w:r>
      <w:r w:rsidRPr="00B63992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1FD5CDB" wp14:editId="6FDFEA5E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664AB9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CBB1F0E" w14:textId="384E1C3C" w:rsidR="006A3318" w:rsidRPr="00B63992" w:rsidRDefault="006A3318" w:rsidP="006A3318">
      <w:pPr>
        <w:spacing w:after="0"/>
        <w:jc w:val="right"/>
        <w:rPr>
          <w:sz w:val="20"/>
          <w:szCs w:val="20"/>
        </w:rPr>
      </w:pPr>
      <w:r w:rsidRPr="00B63992">
        <w:rPr>
          <w:sz w:val="20"/>
          <w:szCs w:val="20"/>
        </w:rPr>
        <w:t xml:space="preserve">kai@devrim.tech </w:t>
      </w:r>
      <w:r w:rsidRPr="00B63992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C2EFA72" wp14:editId="314AEC1D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62375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</w:p>
    <w:p w14:paraId="71A34030" w14:textId="7921E2AB" w:rsidR="006A3318" w:rsidRPr="00B63992" w:rsidRDefault="006A3318" w:rsidP="006A3318">
      <w:pPr>
        <w:spacing w:after="0"/>
        <w:jc w:val="right"/>
        <w:rPr>
          <w:sz w:val="20"/>
          <w:szCs w:val="20"/>
        </w:rPr>
      </w:pPr>
      <w:r w:rsidRPr="00B63992">
        <w:rPr>
          <w:sz w:val="20"/>
          <w:szCs w:val="20"/>
        </w:rPr>
        <w:t xml:space="preserve">linkedin.com/in/kai-mccormick </w:t>
      </w:r>
      <w:r w:rsidRPr="00B63992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250E263" wp14:editId="1409BF3E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EC59D7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49BEA28F" w14:textId="77777777" w:rsidR="00D433FB" w:rsidRPr="00B63992" w:rsidRDefault="00245241" w:rsidP="00D433FB">
      <w:pPr>
        <w:spacing w:after="0"/>
        <w:jc w:val="right"/>
        <w:rPr>
          <w:sz w:val="20"/>
          <w:szCs w:val="20"/>
        </w:rPr>
      </w:pPr>
      <w:hyperlink r:id="rId9" w:history="1">
        <w:r w:rsidR="006A3318" w:rsidRPr="00B63992">
          <w:rPr>
            <w:rStyle w:val="Hyperlink"/>
            <w:sz w:val="20"/>
            <w:szCs w:val="20"/>
          </w:rPr>
          <w:t>https://devrim.tech</w:t>
        </w:r>
      </w:hyperlink>
      <w:r w:rsidR="006A3318" w:rsidRPr="00B63992">
        <w:rPr>
          <w:sz w:val="20"/>
          <w:szCs w:val="20"/>
        </w:rPr>
        <w:t xml:space="preserve"> </w:t>
      </w:r>
      <w:r w:rsidR="006A3318" w:rsidRPr="00B63992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54FA67BE" wp14:editId="256AC309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D39D28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615F5B70" w14:textId="325071FF" w:rsidR="00A353E6" w:rsidRPr="00B63992" w:rsidRDefault="00A353E6" w:rsidP="00D433FB">
      <w:pPr>
        <w:spacing w:after="0"/>
        <w:jc w:val="right"/>
        <w:rPr>
          <w:sz w:val="20"/>
          <w:szCs w:val="20"/>
        </w:rPr>
      </w:pPr>
      <w:r w:rsidRPr="00B63992">
        <w:rPr>
          <w:sz w:val="20"/>
          <w:szCs w:val="20"/>
        </w:rPr>
        <w:t xml:space="preserve"> </w:t>
      </w:r>
      <w:hyperlink r:id="rId10" w:history="1">
        <w:r w:rsidR="00B63992" w:rsidRPr="00B63992">
          <w:rPr>
            <w:rStyle w:val="Hyperlink"/>
            <w:sz w:val="20"/>
            <w:szCs w:val="20"/>
          </w:rPr>
          <w:t>https://github.com/kaidevrim</w:t>
        </w:r>
      </w:hyperlink>
      <w:r w:rsidR="00B63992" w:rsidRPr="00B63992">
        <w:rPr>
          <w:sz w:val="20"/>
          <w:szCs w:val="20"/>
        </w:rPr>
        <w:t xml:space="preserve"> </w:t>
      </w:r>
      <w:r w:rsidRPr="00B63992">
        <w:rPr>
          <w:noProof/>
          <w:sz w:val="20"/>
          <w:szCs w:val="20"/>
        </w:rPr>
        <w:drawing>
          <wp:inline distT="0" distB="0" distL="0" distR="0" wp14:anchorId="46372412" wp14:editId="069E5521">
            <wp:extent cx="123825" cy="123825"/>
            <wp:effectExtent l="0" t="0" r="9525" b="9525"/>
            <wp:docPr id="9" name="Picture 9" descr="Code collaboration github network round social icon - Betterwork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collaboration github network round social icon - Betterwork Soci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880D" w14:textId="7F1846C1" w:rsidR="00A353E6" w:rsidRDefault="00A353E6" w:rsidP="00D433FB">
      <w:pPr>
        <w:spacing w:after="0"/>
        <w:jc w:val="right"/>
        <w:sectPr w:rsidR="00A353E6" w:rsidSect="00254935">
          <w:footerReference w:type="default" r:id="rId12"/>
          <w:type w:val="continuous"/>
          <w:pgSz w:w="12240" w:h="15840" w:code="1"/>
          <w:pgMar w:top="288" w:right="720" w:bottom="288" w:left="720" w:header="576" w:footer="720" w:gutter="0"/>
          <w:cols w:num="2" w:space="720"/>
          <w:titlePg/>
          <w:docGrid w:linePitch="360"/>
        </w:sectPr>
      </w:pPr>
    </w:p>
    <w:p w14:paraId="62AF3CE0" w14:textId="77777777" w:rsidR="006A3318" w:rsidRDefault="006A3318" w:rsidP="006A3318">
      <w:pPr>
        <w:spacing w:after="0"/>
        <w:sectPr w:rsidR="006A3318" w:rsidSect="00254935">
          <w:type w:val="continuous"/>
          <w:pgSz w:w="12240" w:h="15840" w:code="1"/>
          <w:pgMar w:top="288" w:right="720" w:bottom="288" w:left="720" w:header="576" w:footer="720" w:gutter="0"/>
          <w:cols w:space="720"/>
          <w:titlePg/>
          <w:docGrid w:linePitch="360"/>
        </w:sectPr>
      </w:pPr>
    </w:p>
    <w:p w14:paraId="1FA03413" w14:textId="1BD536D5" w:rsidR="00C43D65" w:rsidRDefault="00A71B13" w:rsidP="00D6346D">
      <w:pPr>
        <w:spacing w:after="80"/>
      </w:pPr>
      <w:r>
        <w:t xml:space="preserve">High school student with a strong focus in backend development </w:t>
      </w:r>
      <w:r w:rsidR="002D6477">
        <w:t>who</w:t>
      </w:r>
      <w:r>
        <w:t xml:space="preserve"> </w:t>
      </w:r>
      <w:r w:rsidR="008D1CC7">
        <w:t>loves to program and solve problems.</w:t>
      </w:r>
    </w:p>
    <w:p w14:paraId="0E4513B3" w14:textId="77777777" w:rsidR="00BD7606" w:rsidRPr="00BD7606" w:rsidRDefault="00BD7606" w:rsidP="00BD7606">
      <w:pPr>
        <w:pStyle w:val="Heading1"/>
        <w:spacing w:before="0"/>
        <w:rPr>
          <w:sz w:val="13"/>
          <w:szCs w:val="13"/>
        </w:rPr>
      </w:pPr>
    </w:p>
    <w:p w14:paraId="0D7F0979" w14:textId="3E40E8F4" w:rsidR="00D6346D" w:rsidRPr="00D6346D" w:rsidRDefault="00245241" w:rsidP="00D6346D">
      <w:pPr>
        <w:pStyle w:val="Heading1"/>
        <w:spacing w:before="0" w:after="0"/>
        <w:rPr>
          <w:sz w:val="24"/>
          <w:szCs w:val="24"/>
        </w:rPr>
      </w:pPr>
      <w:sdt>
        <w:sdtPr>
          <w:rPr>
            <w:sz w:val="24"/>
            <w:szCs w:val="24"/>
          </w:rPr>
          <w:alias w:val="Skills:"/>
          <w:tag w:val="Skills:"/>
          <w:id w:val="-891506033"/>
          <w:placeholder>
            <w:docPart w:val="CE8A66F8129F44808CA1974AABED6A6D"/>
          </w:placeholder>
          <w:temporary/>
          <w:showingPlcHdr/>
          <w15:appearance w15:val="hidden"/>
        </w:sdtPr>
        <w:sdtEndPr/>
        <w:sdtContent>
          <w:r w:rsidR="004937AE" w:rsidRPr="007E7938">
            <w:rPr>
              <w:sz w:val="24"/>
              <w:szCs w:val="24"/>
            </w:rPr>
            <w:t>Skills</w:t>
          </w:r>
        </w:sdtContent>
      </w:sdt>
    </w:p>
    <w:p w14:paraId="2EF7D9F7" w14:textId="77777777" w:rsidR="00D6346D" w:rsidRPr="00D6346D" w:rsidRDefault="00D6346D" w:rsidP="00D6346D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</w:rPr>
        <w:sectPr w:rsidR="00D6346D" w:rsidRPr="00D6346D" w:rsidSect="00254935">
          <w:footerReference w:type="default" r:id="rId13"/>
          <w:type w:val="continuous"/>
          <w:pgSz w:w="12240" w:h="15840" w:code="1"/>
          <w:pgMar w:top="288" w:right="720" w:bottom="288" w:left="720" w:header="576" w:footer="720" w:gutter="0"/>
          <w:cols w:space="720"/>
          <w:titlePg/>
          <w:docGrid w:linePitch="360"/>
        </w:sectPr>
      </w:pPr>
    </w:p>
    <w:p w14:paraId="5D9B2C30" w14:textId="47A8E01E" w:rsidR="00D6346D" w:rsidRPr="00D6346D" w:rsidRDefault="00D6346D" w:rsidP="00D6346D">
      <w:pPr>
        <w:pStyle w:val="ListBullet"/>
        <w:numPr>
          <w:ilvl w:val="0"/>
          <w:numId w:val="4"/>
        </w:numPr>
      </w:pPr>
      <w:r w:rsidRPr="00D6346D">
        <w:t>C#, JavaScript, HTML/CSS, SQL, Java, Python</w:t>
      </w:r>
    </w:p>
    <w:p w14:paraId="3A15D4D7" w14:textId="684818BF" w:rsidR="00D6346D" w:rsidRPr="001F146D" w:rsidRDefault="00D6346D" w:rsidP="00D6346D">
      <w:pPr>
        <w:pStyle w:val="ListBullet"/>
        <w:numPr>
          <w:ilvl w:val="0"/>
          <w:numId w:val="4"/>
        </w:numPr>
        <w:rPr>
          <w:lang w:val="nl-NL"/>
        </w:rPr>
      </w:pPr>
      <w:r w:rsidRPr="001F146D">
        <w:rPr>
          <w:lang w:val="nl-NL"/>
        </w:rPr>
        <w:t xml:space="preserve">ASP.Net, </w:t>
      </w:r>
      <w:r w:rsidR="00B63496" w:rsidRPr="001F146D">
        <w:rPr>
          <w:lang w:val="nl-NL"/>
        </w:rPr>
        <w:t>MAUI</w:t>
      </w:r>
      <w:r w:rsidRPr="001F146D">
        <w:rPr>
          <w:lang w:val="nl-NL"/>
        </w:rPr>
        <w:t>, REST API</w:t>
      </w:r>
      <w:r w:rsidR="001F47EF" w:rsidRPr="001F146D">
        <w:rPr>
          <w:lang w:val="nl-NL"/>
        </w:rPr>
        <w:t xml:space="preserve">, </w:t>
      </w:r>
      <w:proofErr w:type="spellStart"/>
      <w:r w:rsidR="001F47EF" w:rsidRPr="001F146D">
        <w:rPr>
          <w:lang w:val="nl-NL"/>
        </w:rPr>
        <w:t>React</w:t>
      </w:r>
      <w:proofErr w:type="spellEnd"/>
      <w:r w:rsidR="001F146D" w:rsidRPr="001F146D">
        <w:rPr>
          <w:lang w:val="nl-NL"/>
        </w:rPr>
        <w:t xml:space="preserve">, .Net </w:t>
      </w:r>
      <w:proofErr w:type="spellStart"/>
      <w:r w:rsidR="001F146D" w:rsidRPr="001F146D">
        <w:rPr>
          <w:lang w:val="nl-NL"/>
        </w:rPr>
        <w:t>Core</w:t>
      </w:r>
      <w:proofErr w:type="spellEnd"/>
      <w:r w:rsidR="001F146D" w:rsidRPr="001F146D">
        <w:rPr>
          <w:lang w:val="nl-NL"/>
        </w:rPr>
        <w:t xml:space="preserve">, </w:t>
      </w:r>
      <w:proofErr w:type="spellStart"/>
      <w:r w:rsidR="001F146D">
        <w:rPr>
          <w:lang w:val="nl-NL"/>
        </w:rPr>
        <w:t>NodeJS</w:t>
      </w:r>
      <w:proofErr w:type="spellEnd"/>
    </w:p>
    <w:p w14:paraId="23E55358" w14:textId="7D2F1548" w:rsidR="00D6346D" w:rsidRDefault="00D6346D" w:rsidP="00B63496">
      <w:pPr>
        <w:pStyle w:val="ListBullet"/>
        <w:numPr>
          <w:ilvl w:val="0"/>
          <w:numId w:val="4"/>
        </w:numPr>
        <w:sectPr w:rsidR="00D6346D" w:rsidSect="00254935">
          <w:type w:val="continuous"/>
          <w:pgSz w:w="12240" w:h="15840" w:code="1"/>
          <w:pgMar w:top="288" w:right="720" w:bottom="288" w:left="720" w:header="576" w:footer="720" w:gutter="0"/>
          <w:cols w:num="2" w:space="720"/>
          <w:titlePg/>
          <w:docGrid w:linePitch="360"/>
        </w:sectPr>
      </w:pPr>
      <w:r w:rsidRPr="00D6346D">
        <w:t xml:space="preserve">Git, Docker, </w:t>
      </w:r>
      <w:proofErr w:type="spellStart"/>
      <w:r w:rsidR="001F47EF">
        <w:t>Traefik</w:t>
      </w:r>
      <w:proofErr w:type="spellEnd"/>
      <w:r w:rsidRPr="00D6346D">
        <w:t xml:space="preserve">, Servers, Self-Hosting, </w:t>
      </w:r>
      <w:proofErr w:type="spellStart"/>
      <w:r w:rsidRPr="00D6346D">
        <w:t>Vercel</w:t>
      </w:r>
      <w:proofErr w:type="spellEnd"/>
      <w:r w:rsidRPr="00D6346D">
        <w:t>, Linux, Windows 1</w:t>
      </w:r>
      <w:r w:rsidR="00B63496">
        <w:t>1</w:t>
      </w:r>
    </w:p>
    <w:p w14:paraId="69A67CDD" w14:textId="77777777" w:rsidR="00BD7606" w:rsidRPr="00BD7606" w:rsidRDefault="00BD7606" w:rsidP="00BD7606">
      <w:pPr>
        <w:pStyle w:val="Heading1"/>
        <w:spacing w:before="0"/>
        <w:rPr>
          <w:sz w:val="13"/>
          <w:szCs w:val="13"/>
        </w:rPr>
      </w:pPr>
    </w:p>
    <w:p w14:paraId="61C604E5" w14:textId="31AE32C2" w:rsidR="00D6346D" w:rsidRPr="007E7938" w:rsidRDefault="00D6346D" w:rsidP="00D6346D">
      <w:pPr>
        <w:pStyle w:val="Heading1"/>
        <w:spacing w:before="0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14:paraId="3EC530A7" w14:textId="2D8E4A22" w:rsidR="0048729D" w:rsidRPr="00201F08" w:rsidRDefault="0048729D" w:rsidP="0048729D">
      <w:pPr>
        <w:pStyle w:val="Heading3"/>
        <w:tabs>
          <w:tab w:val="right" w:pos="10350"/>
        </w:tabs>
      </w:pPr>
      <w:r>
        <w:rPr>
          <w:rFonts w:asciiTheme="majorHAnsi" w:hAnsiTheme="majorHAnsi"/>
          <w:b/>
          <w:caps w:val="0"/>
          <w:color w:val="007FAB" w:themeColor="accent1"/>
          <w:sz w:val="24"/>
        </w:rPr>
        <w:t>Volunteer</w:t>
      </w: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 xml:space="preserve"> @ </w:t>
      </w:r>
      <w:r>
        <w:rPr>
          <w:rFonts w:asciiTheme="majorHAnsi" w:hAnsiTheme="majorHAnsi"/>
          <w:b/>
          <w:caps w:val="0"/>
          <w:color w:val="007FAB" w:themeColor="accent1"/>
          <w:sz w:val="24"/>
        </w:rPr>
        <w:t>CodeDay</w:t>
      </w: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 xml:space="preserve"> /</w:t>
      </w:r>
      <w:r w:rsidRPr="0071243B">
        <w:rPr>
          <w:sz w:val="24"/>
        </w:rPr>
        <w:t xml:space="preserve"> </w:t>
      </w:r>
      <w:r w:rsidRPr="00201F08">
        <w:rPr>
          <w:rStyle w:val="Emphasis"/>
          <w:rFonts w:asciiTheme="majorHAnsi" w:hAnsiTheme="majorHAnsi"/>
          <w:b/>
          <w:caps w:val="0"/>
          <w:sz w:val="24"/>
        </w:rPr>
        <w:t>San Jose, California</w:t>
      </w:r>
      <w:r>
        <w:rPr>
          <w:rStyle w:val="Emphasis"/>
          <w:sz w:val="24"/>
        </w:rPr>
        <w:tab/>
      </w:r>
      <w:r>
        <w:t>Dec 202</w:t>
      </w:r>
      <w:r w:rsidR="00ED1B2E">
        <w:t>1</w:t>
      </w:r>
      <w:r w:rsidRPr="00D413F9">
        <w:t xml:space="preserve"> –</w:t>
      </w:r>
      <w:r>
        <w:t xml:space="preserve"> </w:t>
      </w:r>
      <w:r w:rsidR="00ED1B2E">
        <w:t>present</w:t>
      </w:r>
    </w:p>
    <w:p w14:paraId="1794B3DF" w14:textId="17695AB6" w:rsidR="0048729D" w:rsidRPr="0048729D" w:rsidRDefault="0048729D" w:rsidP="00292246">
      <w:pPr>
        <w:spacing w:after="80"/>
      </w:pPr>
      <w:r>
        <w:t xml:space="preserve">Helped </w:t>
      </w:r>
      <w:r w:rsidR="00ED1B2E">
        <w:t xml:space="preserve">organize a virtual </w:t>
      </w:r>
      <w:r w:rsidR="00C2135C">
        <w:t xml:space="preserve">event that resulted in hundreds of students. Worked with others to </w:t>
      </w:r>
      <w:r w:rsidR="00B64F83">
        <w:t>help find speakers and workshop hosts. Received a Paragon Award for working hard.</w:t>
      </w:r>
    </w:p>
    <w:p w14:paraId="4C0959D9" w14:textId="1C1E96D3" w:rsidR="00BE125B" w:rsidRPr="00D413F9" w:rsidRDefault="00A71B13" w:rsidP="00405EE9">
      <w:pPr>
        <w:pStyle w:val="Heading3"/>
        <w:tabs>
          <w:tab w:val="right" w:pos="10440"/>
        </w:tabs>
      </w:pPr>
      <w:r w:rsidRPr="00214168">
        <w:rPr>
          <w:rFonts w:asciiTheme="majorHAnsi" w:hAnsiTheme="majorHAnsi"/>
          <w:b/>
          <w:caps w:val="0"/>
          <w:color w:val="007FAB" w:themeColor="accent1"/>
          <w:sz w:val="24"/>
        </w:rPr>
        <w:t>Tech</w:t>
      </w:r>
      <w:r w:rsidR="00E567A2" w:rsidRPr="00214168">
        <w:rPr>
          <w:rFonts w:asciiTheme="majorHAnsi" w:hAnsiTheme="majorHAnsi"/>
          <w:b/>
          <w:caps w:val="0"/>
          <w:color w:val="007FAB" w:themeColor="accent1"/>
          <w:sz w:val="24"/>
        </w:rPr>
        <w:t xml:space="preserve"> </w:t>
      </w:r>
      <w:r w:rsidR="00EA41BC" w:rsidRPr="00214168">
        <w:rPr>
          <w:rFonts w:asciiTheme="majorHAnsi" w:hAnsiTheme="majorHAnsi"/>
          <w:b/>
          <w:caps w:val="0"/>
          <w:color w:val="007FAB" w:themeColor="accent1"/>
          <w:sz w:val="24"/>
        </w:rPr>
        <w:t xml:space="preserve">@ </w:t>
      </w:r>
      <w:r w:rsidR="00E567A2" w:rsidRPr="00214168">
        <w:rPr>
          <w:rFonts w:asciiTheme="majorHAnsi" w:hAnsiTheme="majorHAnsi"/>
          <w:b/>
          <w:caps w:val="0"/>
          <w:color w:val="007FAB" w:themeColor="accent1"/>
          <w:sz w:val="24"/>
        </w:rPr>
        <w:t>ThetaHacks</w:t>
      </w:r>
      <w:r w:rsidR="00E567A2" w:rsidRPr="0071243B">
        <w:rPr>
          <w:sz w:val="24"/>
        </w:rPr>
        <w:t xml:space="preserve"> </w:t>
      </w:r>
      <w:r w:rsidR="0095272C" w:rsidRPr="0071243B">
        <w:rPr>
          <w:sz w:val="24"/>
        </w:rPr>
        <w:t>/</w:t>
      </w:r>
      <w:r w:rsidR="00E567A2" w:rsidRPr="0071243B">
        <w:rPr>
          <w:sz w:val="24"/>
        </w:rPr>
        <w:t xml:space="preserve"> </w:t>
      </w:r>
      <w:r w:rsidRPr="00214168">
        <w:rPr>
          <w:rStyle w:val="Emphasis"/>
          <w:rFonts w:asciiTheme="majorHAnsi" w:hAnsiTheme="majorHAnsi"/>
          <w:b/>
          <w:caps w:val="0"/>
          <w:sz w:val="24"/>
        </w:rPr>
        <w:t>San Jose, California</w:t>
      </w:r>
      <w:r w:rsidR="002137D5">
        <w:rPr>
          <w:rStyle w:val="Emphasis"/>
          <w:sz w:val="24"/>
        </w:rPr>
        <w:tab/>
      </w:r>
      <w:r w:rsidR="00BE125B">
        <w:t>Dec 2020</w:t>
      </w:r>
      <w:r w:rsidR="00BE125B" w:rsidRPr="00D413F9">
        <w:t xml:space="preserve"> –</w:t>
      </w:r>
      <w:r w:rsidR="00BE125B">
        <w:t xml:space="preserve"> Jan 202</w:t>
      </w:r>
      <w:r w:rsidR="00DB6C2A">
        <w:t>2</w:t>
      </w:r>
    </w:p>
    <w:p w14:paraId="05F94786" w14:textId="2762D538" w:rsidR="00D413F9" w:rsidRPr="00D413F9" w:rsidRDefault="008D1CC7" w:rsidP="007049B9">
      <w:pPr>
        <w:spacing w:after="80"/>
      </w:pPr>
      <w:r>
        <w:t xml:space="preserve">Worked as a team to create a hackathon that resulted in over 500 signups and over 80 projects submitted. As part of the tech team, I made the Minecraft server and implemented a </w:t>
      </w:r>
      <w:r w:rsidR="00C9141D">
        <w:t>Minecraft</w:t>
      </w:r>
      <w:r>
        <w:t xml:space="preserve"> with custom commands and worlds. As a team I helped to make the website and Discord bot for the event.</w:t>
      </w:r>
    </w:p>
    <w:p w14:paraId="06705B7A" w14:textId="37860BF0" w:rsidR="00D413F9" w:rsidRPr="00201F08" w:rsidRDefault="00EA41BC" w:rsidP="00BD2139">
      <w:pPr>
        <w:pStyle w:val="Heading3"/>
        <w:tabs>
          <w:tab w:val="right" w:pos="10350"/>
        </w:tabs>
      </w:pP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>Co-Leader @ Hack Club</w:t>
      </w:r>
      <w:r w:rsidR="00E03F71" w:rsidRPr="00201F08">
        <w:rPr>
          <w:rFonts w:asciiTheme="majorHAnsi" w:hAnsiTheme="majorHAnsi"/>
          <w:b/>
          <w:caps w:val="0"/>
          <w:color w:val="007FAB" w:themeColor="accent1"/>
          <w:sz w:val="24"/>
        </w:rPr>
        <w:t xml:space="preserve"> </w:t>
      </w:r>
      <w:r w:rsidR="0095272C" w:rsidRPr="00201F08">
        <w:rPr>
          <w:rFonts w:asciiTheme="majorHAnsi" w:hAnsiTheme="majorHAnsi"/>
          <w:b/>
          <w:caps w:val="0"/>
          <w:color w:val="007FAB" w:themeColor="accent1"/>
          <w:sz w:val="24"/>
        </w:rPr>
        <w:t>/</w:t>
      </w:r>
      <w:r w:rsidR="005A4A49" w:rsidRPr="0071243B">
        <w:rPr>
          <w:sz w:val="24"/>
        </w:rPr>
        <w:t xml:space="preserve"> </w:t>
      </w:r>
      <w:r w:rsidR="00A71B13" w:rsidRPr="00201F08">
        <w:rPr>
          <w:rStyle w:val="Emphasis"/>
          <w:rFonts w:asciiTheme="majorHAnsi" w:hAnsiTheme="majorHAnsi"/>
          <w:b/>
          <w:caps w:val="0"/>
          <w:sz w:val="24"/>
        </w:rPr>
        <w:t>San Jose, California</w:t>
      </w:r>
      <w:r w:rsidR="00D2291A">
        <w:rPr>
          <w:rStyle w:val="Emphasis"/>
          <w:sz w:val="24"/>
        </w:rPr>
        <w:tab/>
      </w:r>
      <w:r w:rsidR="00D2291A">
        <w:t>aug 2020</w:t>
      </w:r>
      <w:r w:rsidR="00D2291A" w:rsidRPr="00D413F9">
        <w:t xml:space="preserve"> –</w:t>
      </w:r>
      <w:r w:rsidR="00D2291A">
        <w:t xml:space="preserve"> may 2021</w:t>
      </w:r>
    </w:p>
    <w:p w14:paraId="1F71F8E4" w14:textId="4F7D71F9" w:rsidR="00D413F9" w:rsidRDefault="008D1CC7" w:rsidP="007049B9">
      <w:pPr>
        <w:spacing w:after="80"/>
      </w:pPr>
      <w:r>
        <w:t xml:space="preserve">Taught about ten students how to program in a school with little Computer Science knowledge. Made multiple projects while teaching and helped the </w:t>
      </w:r>
      <w:r w:rsidRPr="0071243B">
        <w:rPr>
          <w:sz w:val="24"/>
          <w:szCs w:val="24"/>
        </w:rPr>
        <w:t>students</w:t>
      </w:r>
      <w:r>
        <w:t xml:space="preserve"> make amazing programs.</w:t>
      </w:r>
    </w:p>
    <w:p w14:paraId="3BB79339" w14:textId="3321D3BD" w:rsidR="00201F08" w:rsidRPr="00D413F9" w:rsidRDefault="00E567A2" w:rsidP="00BD2139">
      <w:pPr>
        <w:pStyle w:val="Heading3"/>
        <w:tabs>
          <w:tab w:val="right" w:pos="10350"/>
        </w:tabs>
      </w:pP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>Shadow @ VMWare /</w:t>
      </w:r>
      <w:r w:rsidRPr="0071243B">
        <w:rPr>
          <w:sz w:val="24"/>
        </w:rPr>
        <w:t xml:space="preserve"> </w:t>
      </w:r>
      <w:r w:rsidRPr="00201F08">
        <w:rPr>
          <w:rStyle w:val="Emphasis"/>
          <w:rFonts w:asciiTheme="majorHAnsi" w:hAnsiTheme="majorHAnsi"/>
          <w:b/>
          <w:caps w:val="0"/>
          <w:sz w:val="24"/>
        </w:rPr>
        <w:t>Palo Alto, California</w:t>
      </w:r>
      <w:r w:rsidR="00201F08">
        <w:rPr>
          <w:rStyle w:val="Emphasis"/>
          <w:sz w:val="24"/>
        </w:rPr>
        <w:tab/>
      </w:r>
      <w:r w:rsidR="00201F08" w:rsidRPr="00201F08">
        <w:t xml:space="preserve"> </w:t>
      </w:r>
      <w:r w:rsidR="00201F08">
        <w:t>July 2019 – aug 2019</w:t>
      </w:r>
    </w:p>
    <w:p w14:paraId="79F0977E" w14:textId="107CF325" w:rsidR="00E567A2" w:rsidRPr="00D413F9" w:rsidRDefault="008D1CC7" w:rsidP="007049B9">
      <w:pPr>
        <w:spacing w:after="80"/>
      </w:pPr>
      <w:r>
        <w:t xml:space="preserve">Made a project at VMWare’s hackathon called GreenPoints using JavaScript, HTML, and CSS. Also learned about various techniques to landing a job and how to be a better developer. </w:t>
      </w:r>
    </w:p>
    <w:p w14:paraId="4F751A16" w14:textId="77777777" w:rsidR="00201F08" w:rsidRPr="00D413F9" w:rsidRDefault="00E567A2" w:rsidP="00BD2139">
      <w:pPr>
        <w:pStyle w:val="Heading3"/>
        <w:tabs>
          <w:tab w:val="right" w:pos="10350"/>
        </w:tabs>
      </w:pP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>Volunteer @ eBay /</w:t>
      </w:r>
      <w:r w:rsidRPr="0071243B">
        <w:rPr>
          <w:sz w:val="24"/>
        </w:rPr>
        <w:t xml:space="preserve"> </w:t>
      </w:r>
      <w:r w:rsidRPr="00201F08">
        <w:rPr>
          <w:rStyle w:val="Emphasis"/>
          <w:rFonts w:asciiTheme="majorHAnsi" w:hAnsiTheme="majorHAnsi"/>
          <w:b/>
          <w:caps w:val="0"/>
          <w:sz w:val="24"/>
        </w:rPr>
        <w:t>San Jose, California</w:t>
      </w:r>
      <w:r w:rsidR="00201F08">
        <w:rPr>
          <w:rStyle w:val="Emphasis"/>
          <w:sz w:val="24"/>
        </w:rPr>
        <w:tab/>
      </w:r>
      <w:r w:rsidR="00201F08">
        <w:t>july 2019</w:t>
      </w:r>
    </w:p>
    <w:p w14:paraId="7C2DC19A" w14:textId="2DFAFB06" w:rsidR="00E567A2" w:rsidRPr="00D413F9" w:rsidRDefault="008D1CC7" w:rsidP="007049B9">
      <w:pPr>
        <w:spacing w:after="80"/>
      </w:pPr>
      <w:r>
        <w:t>Part of the teaching team I helped teach a classroom full of children how to program in Python and showing them various projects that can be made in Python.</w:t>
      </w:r>
    </w:p>
    <w:p w14:paraId="3AD9F4DB" w14:textId="77777777" w:rsidR="00BD7606" w:rsidRPr="00BD7606" w:rsidRDefault="00BD7606" w:rsidP="00BD7606">
      <w:pPr>
        <w:pStyle w:val="Heading1"/>
        <w:spacing w:before="0"/>
        <w:rPr>
          <w:sz w:val="13"/>
          <w:szCs w:val="13"/>
        </w:rPr>
      </w:pPr>
    </w:p>
    <w:p w14:paraId="726604B0" w14:textId="4F438E26" w:rsidR="0070237E" w:rsidRPr="007E7938" w:rsidRDefault="00245241" w:rsidP="00935B66">
      <w:pPr>
        <w:pStyle w:val="Heading1"/>
        <w:spacing w:before="0"/>
        <w:rPr>
          <w:sz w:val="24"/>
          <w:szCs w:val="24"/>
        </w:rPr>
      </w:pPr>
      <w:sdt>
        <w:sdtPr>
          <w:rPr>
            <w:sz w:val="24"/>
            <w:szCs w:val="24"/>
          </w:rPr>
          <w:alias w:val="Education:"/>
          <w:tag w:val="Education:"/>
          <w:id w:val="543866955"/>
          <w:placeholder>
            <w:docPart w:val="BD847A94424B473A96BE064F509143F7"/>
          </w:placeholder>
          <w:temporary/>
          <w:showingPlcHdr/>
          <w15:appearance w15:val="hidden"/>
        </w:sdtPr>
        <w:sdtEndPr/>
        <w:sdtContent>
          <w:r w:rsidR="0070237E" w:rsidRPr="007E7938">
            <w:rPr>
              <w:sz w:val="24"/>
              <w:szCs w:val="24"/>
            </w:rPr>
            <w:t>Education</w:t>
          </w:r>
        </w:sdtContent>
      </w:sdt>
    </w:p>
    <w:p w14:paraId="1431EF75" w14:textId="154FF393" w:rsidR="00201F08" w:rsidRDefault="00E567A2" w:rsidP="00BD2139">
      <w:pPr>
        <w:pStyle w:val="Heading3"/>
        <w:tabs>
          <w:tab w:val="right" w:pos="10350"/>
        </w:tabs>
      </w:pP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>High School</w:t>
      </w:r>
      <w:r w:rsidR="00E03F71" w:rsidRPr="0071243B">
        <w:rPr>
          <w:sz w:val="24"/>
        </w:rPr>
        <w:t xml:space="preserve"> </w:t>
      </w:r>
      <w:r w:rsidR="0095272C" w:rsidRPr="0071243B">
        <w:rPr>
          <w:sz w:val="24"/>
        </w:rPr>
        <w:t>/</w:t>
      </w:r>
      <w:r w:rsidR="0070237E" w:rsidRPr="0071243B">
        <w:rPr>
          <w:sz w:val="24"/>
        </w:rPr>
        <w:t xml:space="preserve"> </w:t>
      </w:r>
      <w:r w:rsidRPr="00201F08">
        <w:rPr>
          <w:rStyle w:val="Emphasis"/>
          <w:rFonts w:asciiTheme="majorHAnsi" w:hAnsiTheme="majorHAnsi"/>
          <w:b/>
          <w:caps w:val="0"/>
          <w:sz w:val="24"/>
        </w:rPr>
        <w:t>University Preparatory Academy, San Jose CA</w:t>
      </w:r>
      <w:r w:rsidR="00201F08">
        <w:rPr>
          <w:rStyle w:val="Emphasis"/>
          <w:sz w:val="24"/>
        </w:rPr>
        <w:tab/>
      </w:r>
      <w:r w:rsidR="00201F08">
        <w:t>Aug 2019 – June 202</w:t>
      </w:r>
      <w:r w:rsidR="00B63496">
        <w:t>3</w:t>
      </w:r>
    </w:p>
    <w:p w14:paraId="5E23E1CB" w14:textId="08DFD833" w:rsidR="0070237E" w:rsidRDefault="008D1CC7" w:rsidP="007049B9">
      <w:pPr>
        <w:spacing w:after="80"/>
      </w:pPr>
      <w:r>
        <w:t xml:space="preserve">GPA 3.6. Took AP Computer Science and AP </w:t>
      </w:r>
      <w:r w:rsidR="00B63496">
        <w:t>Lang</w:t>
      </w:r>
      <w:r>
        <w:t>. Lead a programming club at the school.</w:t>
      </w:r>
      <w:r w:rsidR="00E55C09">
        <w:t xml:space="preserve"> High School degree.</w:t>
      </w:r>
    </w:p>
    <w:p w14:paraId="24552E55" w14:textId="77777777" w:rsidR="00201F08" w:rsidRDefault="008D1CC7" w:rsidP="00BD2139">
      <w:pPr>
        <w:pStyle w:val="Heading3"/>
        <w:tabs>
          <w:tab w:val="right" w:pos="10350"/>
        </w:tabs>
      </w:pP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>Dual Enrollment</w:t>
      </w:r>
      <w:r w:rsidR="00E03F71" w:rsidRPr="00201F08">
        <w:rPr>
          <w:rFonts w:asciiTheme="majorHAnsi" w:hAnsiTheme="majorHAnsi"/>
          <w:b/>
          <w:caps w:val="0"/>
          <w:color w:val="007FAB" w:themeColor="accent1"/>
          <w:sz w:val="24"/>
        </w:rPr>
        <w:t xml:space="preserve"> </w:t>
      </w:r>
      <w:r w:rsidR="0095272C" w:rsidRPr="00201F08">
        <w:rPr>
          <w:rFonts w:asciiTheme="majorHAnsi" w:hAnsiTheme="majorHAnsi"/>
          <w:b/>
          <w:caps w:val="0"/>
          <w:color w:val="007FAB" w:themeColor="accent1"/>
          <w:sz w:val="24"/>
        </w:rPr>
        <w:t>/</w:t>
      </w:r>
      <w:r w:rsidR="0070237E" w:rsidRPr="0071243B">
        <w:rPr>
          <w:sz w:val="24"/>
        </w:rPr>
        <w:t xml:space="preserve"> </w:t>
      </w:r>
      <w:r w:rsidRPr="00201F08">
        <w:rPr>
          <w:rStyle w:val="Emphasis"/>
          <w:rFonts w:asciiTheme="majorHAnsi" w:hAnsiTheme="majorHAnsi"/>
          <w:b/>
          <w:caps w:val="0"/>
          <w:sz w:val="24"/>
        </w:rPr>
        <w:t>Gavilan Community College, San Jose</w:t>
      </w:r>
      <w:r w:rsidR="00201F08">
        <w:rPr>
          <w:rStyle w:val="Emphasis"/>
          <w:sz w:val="24"/>
        </w:rPr>
        <w:tab/>
      </w:r>
      <w:r w:rsidR="00201F08">
        <w:t>aug 2020 – dec 2020</w:t>
      </w:r>
    </w:p>
    <w:p w14:paraId="07CC160B" w14:textId="53DA7D95" w:rsidR="0070237E" w:rsidRPr="00B63496" w:rsidRDefault="008D1CC7" w:rsidP="007049B9">
      <w:pPr>
        <w:spacing w:after="80"/>
      </w:pPr>
      <w:r>
        <w:t>Took a C# programming class and earned a</w:t>
      </w:r>
      <w:r w:rsidR="00D05727">
        <w:t>n</w:t>
      </w:r>
      <w:r>
        <w:t xml:space="preserve"> </w:t>
      </w:r>
      <w:r w:rsidR="00D05727">
        <w:t>A</w:t>
      </w:r>
      <w:r>
        <w:t>.</w:t>
      </w:r>
      <w:r w:rsidR="00E55C09">
        <w:t xml:space="preserve"> </w:t>
      </w:r>
      <w:r w:rsidR="00E55C09" w:rsidRPr="00B63496">
        <w:t>GPA 4.0.</w:t>
      </w:r>
    </w:p>
    <w:p w14:paraId="7B50DB29" w14:textId="604C2767" w:rsidR="00D05727" w:rsidRDefault="00D05727" w:rsidP="00D05727">
      <w:pPr>
        <w:pStyle w:val="Heading3"/>
        <w:tabs>
          <w:tab w:val="right" w:pos="10350"/>
        </w:tabs>
      </w:pPr>
      <w:r w:rsidRPr="00201F08">
        <w:rPr>
          <w:rFonts w:asciiTheme="majorHAnsi" w:hAnsiTheme="majorHAnsi"/>
          <w:b/>
          <w:caps w:val="0"/>
          <w:color w:val="007FAB" w:themeColor="accent1"/>
          <w:sz w:val="24"/>
        </w:rPr>
        <w:t>Dual Enrollment /</w:t>
      </w:r>
      <w:r w:rsidRPr="0071243B">
        <w:rPr>
          <w:sz w:val="24"/>
        </w:rPr>
        <w:t xml:space="preserve"> </w:t>
      </w:r>
      <w:r>
        <w:rPr>
          <w:rStyle w:val="Emphasis"/>
          <w:rFonts w:asciiTheme="majorHAnsi" w:hAnsiTheme="majorHAnsi"/>
          <w:b/>
          <w:caps w:val="0"/>
          <w:sz w:val="24"/>
        </w:rPr>
        <w:t>Evergreen Valley</w:t>
      </w:r>
      <w:r w:rsidRPr="00201F08">
        <w:rPr>
          <w:rStyle w:val="Emphasis"/>
          <w:rFonts w:asciiTheme="majorHAnsi" w:hAnsiTheme="majorHAnsi"/>
          <w:b/>
          <w:caps w:val="0"/>
          <w:sz w:val="24"/>
        </w:rPr>
        <w:t xml:space="preserve"> Community College, San Jose</w:t>
      </w:r>
      <w:r>
        <w:rPr>
          <w:rStyle w:val="Emphasis"/>
          <w:sz w:val="24"/>
        </w:rPr>
        <w:tab/>
      </w:r>
      <w:r w:rsidR="00B63496">
        <w:t>JUn</w:t>
      </w:r>
      <w:r>
        <w:t xml:space="preserve"> 202</w:t>
      </w:r>
      <w:r w:rsidR="00B63496">
        <w:t>2</w:t>
      </w:r>
      <w:r>
        <w:t xml:space="preserve"> – </w:t>
      </w:r>
      <w:r w:rsidR="00B63496">
        <w:t>jul</w:t>
      </w:r>
      <w:r>
        <w:t xml:space="preserve"> 202</w:t>
      </w:r>
      <w:r w:rsidR="00B63496">
        <w:t>2</w:t>
      </w:r>
    </w:p>
    <w:p w14:paraId="5847D8D3" w14:textId="0B00F29C" w:rsidR="00D05727" w:rsidRPr="00D05727" w:rsidRDefault="00D05727" w:rsidP="00D05727">
      <w:pPr>
        <w:spacing w:after="80"/>
      </w:pPr>
      <w:r>
        <w:t xml:space="preserve">Took a C programming class and earned an A. </w:t>
      </w:r>
      <w:r w:rsidRPr="00D05727">
        <w:t>GPA 4.0.</w:t>
      </w:r>
    </w:p>
    <w:p w14:paraId="6CEE0AD6" w14:textId="77777777" w:rsidR="00BD7606" w:rsidRPr="00BD7606" w:rsidRDefault="00BD7606" w:rsidP="00935B66">
      <w:pPr>
        <w:pStyle w:val="Heading1"/>
        <w:spacing w:before="0"/>
        <w:rPr>
          <w:sz w:val="13"/>
          <w:szCs w:val="13"/>
        </w:rPr>
      </w:pPr>
    </w:p>
    <w:p w14:paraId="674475DB" w14:textId="414AC82C" w:rsidR="00832542" w:rsidRPr="00DB6C2A" w:rsidRDefault="00832542" w:rsidP="00935B66">
      <w:pPr>
        <w:pStyle w:val="Heading1"/>
        <w:spacing w:before="0"/>
        <w:rPr>
          <w:sz w:val="24"/>
          <w:szCs w:val="24"/>
        </w:rPr>
      </w:pPr>
      <w:r w:rsidRPr="00DB6C2A">
        <w:rPr>
          <w:sz w:val="24"/>
          <w:szCs w:val="24"/>
        </w:rPr>
        <w:t>Projects</w:t>
      </w:r>
    </w:p>
    <w:p w14:paraId="58514EAC" w14:textId="17D0D367" w:rsidR="00832542" w:rsidRPr="0071243B" w:rsidRDefault="00B357E8" w:rsidP="002137D5">
      <w:pPr>
        <w:pStyle w:val="Heading2"/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Hackathon Discord Bot</w:t>
      </w:r>
      <w:r w:rsidR="00832542" w:rsidRPr="0071243B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TypeScript</w:t>
      </w:r>
      <w:r w:rsidR="00BD7606">
        <w:rPr>
          <w:rStyle w:val="Emphasis"/>
          <w:sz w:val="24"/>
          <w:szCs w:val="24"/>
        </w:rPr>
        <w:t xml:space="preserve">   </w:t>
      </w:r>
      <w:hyperlink r:id="rId14" w:history="1">
        <w:r w:rsidR="00BD7606" w:rsidRPr="00687D0B">
          <w:rPr>
            <w:rStyle w:val="Hyperlink"/>
            <w:sz w:val="20"/>
            <w:szCs w:val="20"/>
          </w:rPr>
          <w:t>https://github.com/ThetaHacks/</w:t>
        </w:r>
        <w:r w:rsidR="00BD7606" w:rsidRPr="00687D0B">
          <w:rPr>
            <w:rStyle w:val="Hyperlink"/>
            <w:sz w:val="20"/>
            <w:szCs w:val="20"/>
          </w:rPr>
          <w:t>T</w:t>
        </w:r>
        <w:r w:rsidR="00BD7606" w:rsidRPr="00687D0B">
          <w:rPr>
            <w:rStyle w:val="Hyperlink"/>
            <w:sz w:val="20"/>
            <w:szCs w:val="20"/>
          </w:rPr>
          <w:t>hetaHa</w:t>
        </w:r>
        <w:r w:rsidR="00BD7606" w:rsidRPr="00687D0B">
          <w:rPr>
            <w:rStyle w:val="Hyperlink"/>
            <w:sz w:val="20"/>
            <w:szCs w:val="20"/>
          </w:rPr>
          <w:t>c</w:t>
        </w:r>
        <w:r w:rsidR="00BD7606" w:rsidRPr="00687D0B">
          <w:rPr>
            <w:rStyle w:val="Hyperlink"/>
            <w:sz w:val="20"/>
            <w:szCs w:val="20"/>
          </w:rPr>
          <w:t>k</w:t>
        </w:r>
        <w:r w:rsidR="00BD7606" w:rsidRPr="00687D0B">
          <w:rPr>
            <w:rStyle w:val="Hyperlink"/>
            <w:sz w:val="20"/>
            <w:szCs w:val="20"/>
          </w:rPr>
          <w:t>sBot</w:t>
        </w:r>
      </w:hyperlink>
      <w:bookmarkStart w:id="0" w:name="_GoBack"/>
      <w:bookmarkEnd w:id="0"/>
    </w:p>
    <w:p w14:paraId="443203B6" w14:textId="22028DC9" w:rsidR="00BC7376" w:rsidRPr="00197A0D" w:rsidRDefault="00B357E8" w:rsidP="00197A0D">
      <w:pPr>
        <w:spacing w:after="80"/>
      </w:pPr>
      <w:r>
        <w:t>A discord bot that is meant for Hackathons. It is very easy to edit to suit the Hackathon’s needs.</w:t>
      </w:r>
    </w:p>
    <w:p w14:paraId="1C7FEE60" w14:textId="37FCC35D" w:rsidR="00B63225" w:rsidRPr="0071243B" w:rsidRDefault="00B63225" w:rsidP="00B63225">
      <w:pPr>
        <w:pStyle w:val="Heading2"/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StarItAll</w:t>
      </w:r>
      <w:proofErr w:type="spellEnd"/>
      <w:r>
        <w:rPr>
          <w:sz w:val="24"/>
          <w:szCs w:val="24"/>
        </w:rPr>
        <w:t xml:space="preserve"> Web</w:t>
      </w:r>
      <w:r w:rsidRPr="0071243B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C#, ASP.Net</w:t>
      </w:r>
      <w:r w:rsidR="00BD7606">
        <w:rPr>
          <w:rStyle w:val="Emphasis"/>
          <w:sz w:val="24"/>
          <w:szCs w:val="24"/>
        </w:rPr>
        <w:t xml:space="preserve">   </w:t>
      </w:r>
      <w:hyperlink r:id="rId15" w:history="1">
        <w:r w:rsidR="00BD7606" w:rsidRPr="00687D0B">
          <w:rPr>
            <w:rStyle w:val="Hyperlink"/>
            <w:sz w:val="20"/>
            <w:szCs w:val="20"/>
            <w:lang w:val="fr-FR"/>
          </w:rPr>
          <w:t>https://github.com/kaidevrim/starita</w:t>
        </w:r>
        <w:r w:rsidR="00BD7606" w:rsidRPr="00687D0B">
          <w:rPr>
            <w:rStyle w:val="Hyperlink"/>
            <w:sz w:val="20"/>
            <w:szCs w:val="20"/>
            <w:lang w:val="fr-FR"/>
          </w:rPr>
          <w:t>l</w:t>
        </w:r>
        <w:r w:rsidR="00BD7606" w:rsidRPr="00687D0B">
          <w:rPr>
            <w:rStyle w:val="Hyperlink"/>
            <w:sz w:val="20"/>
            <w:szCs w:val="20"/>
            <w:lang w:val="fr-FR"/>
          </w:rPr>
          <w:t>lweb</w:t>
        </w:r>
      </w:hyperlink>
    </w:p>
    <w:p w14:paraId="3DCBA547" w14:textId="7671AB61" w:rsidR="009B698F" w:rsidRPr="00197A0D" w:rsidRDefault="009B698F" w:rsidP="00197A0D">
      <w:pPr>
        <w:spacing w:after="80"/>
      </w:pPr>
      <w:r w:rsidRPr="009B698F">
        <w:t>A website to star all your friend's repos on GitHub!</w:t>
      </w:r>
    </w:p>
    <w:p w14:paraId="3DB47095" w14:textId="3F345CC3" w:rsidR="009B698F" w:rsidRPr="00DB6C2A" w:rsidRDefault="00E46C03" w:rsidP="009B698F">
      <w:pPr>
        <w:pStyle w:val="Heading2"/>
        <w:spacing w:after="0"/>
        <w:rPr>
          <w:color w:val="000000" w:themeColor="text1"/>
          <w:sz w:val="24"/>
          <w:szCs w:val="24"/>
          <w:lang w:val="fr-FR"/>
        </w:rPr>
      </w:pPr>
      <w:proofErr w:type="spellStart"/>
      <w:r w:rsidRPr="00DB6C2A">
        <w:rPr>
          <w:sz w:val="24"/>
          <w:szCs w:val="24"/>
          <w:lang w:val="fr-FR"/>
        </w:rPr>
        <w:t>DownStream</w:t>
      </w:r>
      <w:proofErr w:type="spellEnd"/>
      <w:r w:rsidR="009B698F" w:rsidRPr="00DB6C2A">
        <w:rPr>
          <w:sz w:val="24"/>
          <w:szCs w:val="24"/>
          <w:lang w:val="fr-FR"/>
        </w:rPr>
        <w:t xml:space="preserve"> / </w:t>
      </w:r>
      <w:r w:rsidR="009B698F" w:rsidRPr="00DB6C2A">
        <w:rPr>
          <w:rStyle w:val="Emphasis"/>
          <w:sz w:val="24"/>
          <w:szCs w:val="24"/>
          <w:lang w:val="fr-FR"/>
        </w:rPr>
        <w:t>C#, ASP.Net</w:t>
      </w:r>
      <w:r w:rsidRPr="00DB6C2A">
        <w:rPr>
          <w:rStyle w:val="Emphasis"/>
          <w:sz w:val="24"/>
          <w:szCs w:val="24"/>
          <w:lang w:val="fr-FR"/>
        </w:rPr>
        <w:t>, MAUI</w:t>
      </w:r>
      <w:r w:rsidR="00BD7606">
        <w:rPr>
          <w:rStyle w:val="Emphasis"/>
          <w:sz w:val="24"/>
          <w:szCs w:val="24"/>
          <w:lang w:val="fr-FR"/>
        </w:rPr>
        <w:t xml:space="preserve">   </w:t>
      </w:r>
      <w:hyperlink r:id="rId16" w:history="1">
        <w:r w:rsidR="00BD7606" w:rsidRPr="00687D0B">
          <w:rPr>
            <w:rStyle w:val="Hyperlink"/>
            <w:sz w:val="20"/>
            <w:szCs w:val="20"/>
          </w:rPr>
          <w:t>https://github.com/kaidevrim/downstream</w:t>
        </w:r>
      </w:hyperlink>
    </w:p>
    <w:p w14:paraId="0509427D" w14:textId="01C89CFB" w:rsidR="006F2737" w:rsidRPr="00BD7606" w:rsidRDefault="00E46C03" w:rsidP="00BD7606">
      <w:pPr>
        <w:spacing w:after="80"/>
      </w:pPr>
      <w:r w:rsidRPr="00E46C03">
        <w:t xml:space="preserve">A Cross Platform application for downloading videos </w:t>
      </w:r>
      <w:r w:rsidR="006F2737" w:rsidRPr="00E46C03">
        <w:t>off</w:t>
      </w:r>
      <w:r w:rsidRPr="00E46C03">
        <w:t xml:space="preserve"> various streaming services</w:t>
      </w:r>
    </w:p>
    <w:p w14:paraId="580EE8E4" w14:textId="31571FF4" w:rsidR="006F2737" w:rsidRPr="0071243B" w:rsidRDefault="00D07BCB" w:rsidP="006F2737">
      <w:pPr>
        <w:pStyle w:val="Heading2"/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ThetaHacks</w:t>
      </w:r>
      <w:proofErr w:type="spellEnd"/>
      <w:r>
        <w:rPr>
          <w:sz w:val="24"/>
          <w:szCs w:val="24"/>
        </w:rPr>
        <w:t xml:space="preserve"> 2022 Site</w:t>
      </w:r>
      <w:r w:rsidR="006F2737" w:rsidRPr="0071243B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React</w:t>
      </w:r>
      <w:r w:rsidR="006F2737">
        <w:rPr>
          <w:rStyle w:val="Emphasis"/>
          <w:sz w:val="24"/>
          <w:szCs w:val="24"/>
        </w:rPr>
        <w:t>,</w:t>
      </w:r>
      <w:r>
        <w:rPr>
          <w:rStyle w:val="Emphasis"/>
          <w:sz w:val="24"/>
          <w:szCs w:val="24"/>
        </w:rPr>
        <w:t xml:space="preserve"> TypeScript</w:t>
      </w:r>
      <w:r w:rsidR="00BD7606">
        <w:rPr>
          <w:rStyle w:val="Emphasis"/>
          <w:sz w:val="24"/>
          <w:szCs w:val="24"/>
        </w:rPr>
        <w:t xml:space="preserve">    </w:t>
      </w:r>
      <w:hyperlink r:id="rId17" w:history="1">
        <w:r w:rsidR="00BD7606" w:rsidRPr="00687D0B">
          <w:rPr>
            <w:rStyle w:val="Hyperlink"/>
            <w:sz w:val="20"/>
            <w:szCs w:val="20"/>
          </w:rPr>
          <w:t>https://github.com/kaidevrim/thetahacks2022</w:t>
        </w:r>
      </w:hyperlink>
    </w:p>
    <w:p w14:paraId="4F09538F" w14:textId="2C4EB613" w:rsidR="006F2737" w:rsidRDefault="00D07BCB" w:rsidP="006F2737">
      <w:pPr>
        <w:spacing w:after="80"/>
      </w:pPr>
      <w:r>
        <w:t>O</w:t>
      </w:r>
      <w:r w:rsidRPr="00D07BCB">
        <w:t xml:space="preserve">fficial site for the second iteration of </w:t>
      </w:r>
      <w:proofErr w:type="spellStart"/>
      <w:r w:rsidRPr="00D07BCB">
        <w:t>ThetaHacks</w:t>
      </w:r>
      <w:proofErr w:type="spellEnd"/>
      <w:r>
        <w:t>.</w:t>
      </w:r>
    </w:p>
    <w:p w14:paraId="1B95994F" w14:textId="3146298B" w:rsidR="00B63225" w:rsidRPr="00292246" w:rsidRDefault="00B63225" w:rsidP="006F2737">
      <w:pPr>
        <w:rPr>
          <w:sz w:val="20"/>
          <w:szCs w:val="20"/>
        </w:rPr>
      </w:pPr>
    </w:p>
    <w:sectPr w:rsidR="00B63225" w:rsidRPr="00292246" w:rsidSect="00254935">
      <w:type w:val="continuous"/>
      <w:pgSz w:w="12240" w:h="15840" w:code="1"/>
      <w:pgMar w:top="288" w:right="720" w:bottom="288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4CAE" w14:textId="77777777" w:rsidR="00245241" w:rsidRDefault="00245241" w:rsidP="00725803">
      <w:pPr>
        <w:spacing w:after="0"/>
      </w:pPr>
      <w:r>
        <w:separator/>
      </w:r>
    </w:p>
  </w:endnote>
  <w:endnote w:type="continuationSeparator" w:id="0">
    <w:p w14:paraId="35A1535F" w14:textId="77777777" w:rsidR="00245241" w:rsidRDefault="0024524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540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036E9" w14:textId="77777777" w:rsidR="006A3318" w:rsidRDefault="006A33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52D1B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2062C" w14:textId="77777777" w:rsidR="00245241" w:rsidRDefault="00245241" w:rsidP="00725803">
      <w:pPr>
        <w:spacing w:after="0"/>
      </w:pPr>
      <w:r>
        <w:separator/>
      </w:r>
    </w:p>
  </w:footnote>
  <w:footnote w:type="continuationSeparator" w:id="0">
    <w:p w14:paraId="2B8722C6" w14:textId="77777777" w:rsidR="00245241" w:rsidRDefault="0024524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C49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13"/>
    <w:rsid w:val="000021A4"/>
    <w:rsid w:val="00025E77"/>
    <w:rsid w:val="00027312"/>
    <w:rsid w:val="000645F2"/>
    <w:rsid w:val="00082F03"/>
    <w:rsid w:val="000835A0"/>
    <w:rsid w:val="000934A2"/>
    <w:rsid w:val="000A2FB6"/>
    <w:rsid w:val="00197A0D"/>
    <w:rsid w:val="001B0955"/>
    <w:rsid w:val="001F146D"/>
    <w:rsid w:val="001F47EF"/>
    <w:rsid w:val="001F649E"/>
    <w:rsid w:val="00201F08"/>
    <w:rsid w:val="002137D5"/>
    <w:rsid w:val="00214168"/>
    <w:rsid w:val="00227784"/>
    <w:rsid w:val="0023705D"/>
    <w:rsid w:val="00241C01"/>
    <w:rsid w:val="00242310"/>
    <w:rsid w:val="00245241"/>
    <w:rsid w:val="00250A31"/>
    <w:rsid w:val="00251C13"/>
    <w:rsid w:val="00254935"/>
    <w:rsid w:val="00282112"/>
    <w:rsid w:val="00292246"/>
    <w:rsid w:val="002922D0"/>
    <w:rsid w:val="002D6477"/>
    <w:rsid w:val="003164E2"/>
    <w:rsid w:val="00340B03"/>
    <w:rsid w:val="00346482"/>
    <w:rsid w:val="00380AE7"/>
    <w:rsid w:val="003A6943"/>
    <w:rsid w:val="00405EE9"/>
    <w:rsid w:val="00410BA2"/>
    <w:rsid w:val="00433206"/>
    <w:rsid w:val="00434074"/>
    <w:rsid w:val="0044209F"/>
    <w:rsid w:val="004501DD"/>
    <w:rsid w:val="00463C3B"/>
    <w:rsid w:val="0048729D"/>
    <w:rsid w:val="004937AE"/>
    <w:rsid w:val="004C2165"/>
    <w:rsid w:val="004E2970"/>
    <w:rsid w:val="005026DD"/>
    <w:rsid w:val="0050622E"/>
    <w:rsid w:val="00513EFC"/>
    <w:rsid w:val="00516F14"/>
    <w:rsid w:val="0052113B"/>
    <w:rsid w:val="00564951"/>
    <w:rsid w:val="00573BF9"/>
    <w:rsid w:val="005A4A49"/>
    <w:rsid w:val="005B1D68"/>
    <w:rsid w:val="00611B37"/>
    <w:rsid w:val="00614F74"/>
    <w:rsid w:val="006252B4"/>
    <w:rsid w:val="00646BA2"/>
    <w:rsid w:val="00650DFD"/>
    <w:rsid w:val="00675EA0"/>
    <w:rsid w:val="006A3318"/>
    <w:rsid w:val="006C08A0"/>
    <w:rsid w:val="006C47D8"/>
    <w:rsid w:val="006D2D08"/>
    <w:rsid w:val="006F26A2"/>
    <w:rsid w:val="006F2737"/>
    <w:rsid w:val="0070237E"/>
    <w:rsid w:val="007049B9"/>
    <w:rsid w:val="0071243B"/>
    <w:rsid w:val="0071448E"/>
    <w:rsid w:val="00725803"/>
    <w:rsid w:val="00725CB5"/>
    <w:rsid w:val="007307A3"/>
    <w:rsid w:val="00752315"/>
    <w:rsid w:val="007A7E9F"/>
    <w:rsid w:val="007D1DFD"/>
    <w:rsid w:val="007E7938"/>
    <w:rsid w:val="00803FFC"/>
    <w:rsid w:val="00832542"/>
    <w:rsid w:val="00857E6B"/>
    <w:rsid w:val="008968C4"/>
    <w:rsid w:val="008B44DC"/>
    <w:rsid w:val="008D1CC7"/>
    <w:rsid w:val="008D7C1C"/>
    <w:rsid w:val="0092291B"/>
    <w:rsid w:val="00932D92"/>
    <w:rsid w:val="00935B66"/>
    <w:rsid w:val="00944B5A"/>
    <w:rsid w:val="0095272C"/>
    <w:rsid w:val="00972024"/>
    <w:rsid w:val="009B698F"/>
    <w:rsid w:val="009F04D2"/>
    <w:rsid w:val="009F2BA7"/>
    <w:rsid w:val="009F6DA0"/>
    <w:rsid w:val="00A01182"/>
    <w:rsid w:val="00A353E6"/>
    <w:rsid w:val="00A45873"/>
    <w:rsid w:val="00A715F0"/>
    <w:rsid w:val="00A71B13"/>
    <w:rsid w:val="00AD13CB"/>
    <w:rsid w:val="00AD3FD8"/>
    <w:rsid w:val="00B357E8"/>
    <w:rsid w:val="00B370A8"/>
    <w:rsid w:val="00B63225"/>
    <w:rsid w:val="00B63496"/>
    <w:rsid w:val="00B63992"/>
    <w:rsid w:val="00B64F83"/>
    <w:rsid w:val="00BC7376"/>
    <w:rsid w:val="00BD2139"/>
    <w:rsid w:val="00BD27DD"/>
    <w:rsid w:val="00BD669A"/>
    <w:rsid w:val="00BD7606"/>
    <w:rsid w:val="00BE125B"/>
    <w:rsid w:val="00C13F2B"/>
    <w:rsid w:val="00C2135C"/>
    <w:rsid w:val="00C43D65"/>
    <w:rsid w:val="00C76DF8"/>
    <w:rsid w:val="00C84833"/>
    <w:rsid w:val="00C9044F"/>
    <w:rsid w:val="00C9141D"/>
    <w:rsid w:val="00D05727"/>
    <w:rsid w:val="00D07BCB"/>
    <w:rsid w:val="00D10F5D"/>
    <w:rsid w:val="00D2291A"/>
    <w:rsid w:val="00D2420D"/>
    <w:rsid w:val="00D30382"/>
    <w:rsid w:val="00D413F9"/>
    <w:rsid w:val="00D433FB"/>
    <w:rsid w:val="00D44E50"/>
    <w:rsid w:val="00D6346D"/>
    <w:rsid w:val="00D873C5"/>
    <w:rsid w:val="00D90060"/>
    <w:rsid w:val="00D92B95"/>
    <w:rsid w:val="00D934E2"/>
    <w:rsid w:val="00DB6C2A"/>
    <w:rsid w:val="00E03F71"/>
    <w:rsid w:val="00E154B5"/>
    <w:rsid w:val="00E232F0"/>
    <w:rsid w:val="00E46C03"/>
    <w:rsid w:val="00E52607"/>
    <w:rsid w:val="00E52791"/>
    <w:rsid w:val="00E55C09"/>
    <w:rsid w:val="00E567A2"/>
    <w:rsid w:val="00E83195"/>
    <w:rsid w:val="00EA3DFE"/>
    <w:rsid w:val="00EA41BC"/>
    <w:rsid w:val="00ED1B2E"/>
    <w:rsid w:val="00F00A4F"/>
    <w:rsid w:val="00F21F79"/>
    <w:rsid w:val="00F33CD8"/>
    <w:rsid w:val="00FD1DE2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4728F"/>
  <w15:chartTrackingRefBased/>
  <w15:docId w15:val="{9C83C5F0-1CDD-45BC-A505-4DA4D7CA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29D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3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github.com/kaidevrim/thetahacks20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aidevrim/downstrea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github.com/kaidevrim/staritallweb" TargetMode="External"/><Relationship Id="rId10" Type="http://schemas.openxmlformats.org/officeDocument/2006/relationships/hyperlink" Target="https://github.com/kaidevri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devrim.tech" TargetMode="External"/><Relationship Id="rId14" Type="http://schemas.openxmlformats.org/officeDocument/2006/relationships/hyperlink" Target="https://github.com/ThetaHacks/ThetaHacksB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kmic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8A66F8129F44808CA1974AABED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7031E-1B28-434D-BCE7-0140BBEEFFEF}"/>
      </w:docPartPr>
      <w:docPartBody>
        <w:p w:rsidR="00A95948" w:rsidRDefault="00F835EA">
          <w:pPr>
            <w:pStyle w:val="CE8A66F8129F44808CA1974AABED6A6D"/>
          </w:pPr>
          <w:r>
            <w:t>Skills</w:t>
          </w:r>
        </w:p>
      </w:docPartBody>
    </w:docPart>
    <w:docPart>
      <w:docPartPr>
        <w:name w:val="BD847A94424B473A96BE064F50914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15186-8CFC-4F02-894E-F69BC1D317C8}"/>
      </w:docPartPr>
      <w:docPartBody>
        <w:p w:rsidR="00A95948" w:rsidRDefault="00F835EA">
          <w:pPr>
            <w:pStyle w:val="BD847A94424B473A96BE064F509143F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EA"/>
    <w:rsid w:val="003F6B99"/>
    <w:rsid w:val="00603F25"/>
    <w:rsid w:val="0076589A"/>
    <w:rsid w:val="00A95948"/>
    <w:rsid w:val="00BF1743"/>
    <w:rsid w:val="00EE78A0"/>
    <w:rsid w:val="00F835EA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8A66F8129F44808CA1974AABED6A6D">
    <w:name w:val="CE8A66F8129F44808CA1974AABED6A6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D847A94424B473A96BE064F509143F7">
    <w:name w:val="BD847A94424B473A96BE064F50914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Kai Devrim</Abstract>
  <CompanyAddress>San Jose, CA</CompanyAddress>
  <CompanyPhone>669-282-7655</CompanyPhone>
  <CompanyFax/>
  <CompanyEmail>kai@devrim.tech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BF1A0-C8A4-9347-9594-8D7AC60C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C:\Users\kkmic\AppData\Roaming\Microsoft\Templates\Balanced Resume (Modern design).dotx</Template>
  <TotalTime>2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Devrim</dc:creator>
  <cp:keywords>linkedin.com/in/kai-mccormick</cp:keywords>
  <dc:description/>
  <cp:lastModifiedBy>Drew McCormick</cp:lastModifiedBy>
  <cp:revision>2</cp:revision>
  <cp:lastPrinted>2022-08-05T02:14:00Z</cp:lastPrinted>
  <dcterms:created xsi:type="dcterms:W3CDTF">2022-08-05T02:47:00Z</dcterms:created>
  <dcterms:modified xsi:type="dcterms:W3CDTF">2022-08-05T02:47:00Z</dcterms:modified>
  <cp:category>McCormick</cp:category>
  <cp:contentStatus>https://devrim.tech</cp:contentStatus>
</cp:coreProperties>
</file>